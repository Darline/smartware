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8E1" w:rsidRDefault="00032472">
      <w:pPr>
        <w:spacing w:line="276" w:lineRule="auto"/>
        <w:rPr>
          <w:rFonts w:ascii="Calibri Light" w:hAnsi="Calibri Light" w:cs="Calibri Light"/>
          <w:sz w:val="32"/>
          <w:szCs w:val="32"/>
          <w:u w:val="single"/>
        </w:rPr>
      </w:pPr>
      <w:bookmarkStart w:id="0" w:name="_GoBack"/>
      <w:bookmarkEnd w:id="0"/>
      <w:r>
        <w:rPr>
          <w:rFonts w:ascii="Calibri Light" w:hAnsi="Calibri Light" w:cs="Calibri Light"/>
          <w:sz w:val="32"/>
          <w:szCs w:val="32"/>
          <w:u w:val="single"/>
        </w:rPr>
        <w:t xml:space="preserve">Setup und Installation des Backend und Frontend auf dem Raspberry Pi </w:t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b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 xml:space="preserve">Benötigte Teile: </w:t>
      </w: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Raspberry Pi 3</w:t>
      </w: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Micro SD Karte</w:t>
      </w: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Router mit Internetverbindung (Internet nur zur Konfiguration)</w:t>
      </w: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USB-Maus, USB Tastatur, Netzadapter Micro-USB, HDMI-fähiger Monitor</w:t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1. </w:t>
      </w:r>
      <w:r>
        <w:rPr>
          <w:rFonts w:ascii="Calibri Light" w:hAnsi="Calibri Light" w:cs="Calibri Light"/>
          <w:sz w:val="22"/>
          <w:szCs w:val="22"/>
        </w:rPr>
        <w:tab/>
        <w:t>Installieren sie Raspbian auf dem Raspberry Pi.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  <w:t xml:space="preserve">Eine einfache Schritt für Schritt Anleitung ist hier zu finden: </w:t>
      </w:r>
      <w:r>
        <w:rPr>
          <w:rFonts w:ascii="Calibri Light" w:hAnsi="Calibri Light" w:cs="Calibri Light"/>
          <w:sz w:val="22"/>
          <w:szCs w:val="22"/>
        </w:rPr>
        <w:tab/>
      </w:r>
      <w:hyperlink r:id="rId6" w:history="1">
        <w:r>
          <w:rPr>
            <w:rFonts w:ascii="Calibri Light" w:hAnsi="Calibri Light" w:cs="Calibri Light"/>
            <w:sz w:val="22"/>
            <w:szCs w:val="22"/>
          </w:rPr>
          <w:t>https://www.raspberrypi.org/learning/noobs-install/</w:t>
        </w:r>
      </w:hyperlink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2.</w:t>
      </w:r>
      <w:r>
        <w:rPr>
          <w:rFonts w:ascii="Calibri Light" w:hAnsi="Calibri Light" w:cs="Calibri Light"/>
          <w:sz w:val="22"/>
          <w:szCs w:val="22"/>
        </w:rPr>
        <w:tab/>
        <w:t>Verbinden sie den Raspberry mit dem Internet.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  <w:t xml:space="preserve">Oben rechts auf dem  </w:t>
      </w:r>
      <w:r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>
            <wp:extent cx="243843" cy="236216"/>
            <wp:effectExtent l="0" t="0" r="3807" b="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3" cy="2362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sz w:val="22"/>
          <w:szCs w:val="22"/>
        </w:rPr>
        <w:t xml:space="preserve"> Icon kann der Raspberry verbunden werden.</w:t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3.</w:t>
      </w:r>
      <w:r>
        <w:rPr>
          <w:rFonts w:ascii="Calibri Light" w:hAnsi="Calibri Light" w:cs="Calibri Light"/>
          <w:sz w:val="22"/>
          <w:szCs w:val="22"/>
        </w:rPr>
        <w:tab/>
        <w:t>Installieren der benötigten Software.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Führen sie folgende Befehle in der Konsole a</w:t>
      </w:r>
      <w:r>
        <w:rPr>
          <w:rFonts w:ascii="Calibri Light" w:hAnsi="Calibri Light" w:cs="Calibri Light"/>
          <w:sz w:val="22"/>
          <w:szCs w:val="22"/>
        </w:rPr>
        <w:t>us: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>sudo apt-get update</w:t>
      </w:r>
    </w:p>
    <w:p w:rsidR="002D28E1" w:rsidRDefault="00032472">
      <w:pPr>
        <w:spacing w:line="276" w:lineRule="auto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ab/>
        <w:t>sudo apt-get upgrade</w:t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Folgende Befehle installieren einen Datenbank-Server: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>sudo apt-get install mysql-server</w:t>
      </w:r>
    </w:p>
    <w:p w:rsidR="002D28E1" w:rsidRDefault="00032472">
      <w:pPr>
        <w:spacing w:line="276" w:lineRule="auto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ab/>
        <w:t>sudo apt-get install mysql-client</w:t>
      </w:r>
    </w:p>
    <w:p w:rsidR="002D28E1" w:rsidRDefault="00032472">
      <w:pPr>
        <w:spacing w:line="276" w:lineRule="auto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ab/>
        <w:t>sudo service mysql start;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Installieren von git: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Style w:val="SourceText"/>
          <w:rFonts w:ascii="Calibri Light" w:hAnsi="Calibri Light" w:cs="Calibri Light"/>
          <w:i/>
          <w:color w:val="4472C4"/>
          <w:sz w:val="22"/>
          <w:szCs w:val="22"/>
        </w:rPr>
        <w:t>sudo apt-get install git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>Installieren von nodejs: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In einem leeren Verzeichnis:</w:t>
      </w:r>
    </w:p>
    <w:p w:rsidR="002D28E1" w:rsidRDefault="00032472">
      <w:pPr>
        <w:spacing w:line="276" w:lineRule="auto"/>
      </w:pPr>
      <w:r>
        <w:rPr>
          <w:rStyle w:val="SourceText"/>
          <w:rFonts w:ascii="Calibri Light" w:hAnsi="Calibri Light" w:cs="Calibri Light"/>
          <w:sz w:val="22"/>
          <w:szCs w:val="22"/>
        </w:rPr>
        <w:tab/>
      </w:r>
      <w:r>
        <w:rPr>
          <w:rStyle w:val="SourceText"/>
          <w:rFonts w:ascii="Calibri Light" w:hAnsi="Calibri Light" w:cs="Calibri Light"/>
          <w:i/>
          <w:color w:val="4472C4"/>
          <w:sz w:val="22"/>
          <w:szCs w:val="22"/>
        </w:rPr>
        <w:t>sudo git clone https://github.com/creationix/nvm.git.nvm</w:t>
      </w:r>
    </w:p>
    <w:p w:rsidR="002D28E1" w:rsidRDefault="002D28E1">
      <w:pPr>
        <w:spacing w:line="276" w:lineRule="auto"/>
      </w:pPr>
    </w:p>
    <w:p w:rsidR="002D28E1" w:rsidRDefault="00032472">
      <w:pPr>
        <w:spacing w:line="276" w:lineRule="auto"/>
      </w:pPr>
      <w:r>
        <w:rPr>
          <w:rStyle w:val="SourceText"/>
          <w:rFonts w:ascii="Calibri Light" w:hAnsi="Calibri Light" w:cs="Calibri Light"/>
          <w:i/>
          <w:sz w:val="22"/>
          <w:szCs w:val="22"/>
        </w:rPr>
        <w:tab/>
      </w:r>
      <w:r>
        <w:rPr>
          <w:rStyle w:val="SourceText"/>
          <w:rFonts w:ascii="Calibri Light" w:hAnsi="Calibri Light" w:cs="Calibri Light"/>
          <w:sz w:val="22"/>
          <w:szCs w:val="22"/>
        </w:rPr>
        <w:t>Bitte folgenden Code an das Ende dieser Datei hängen: ~/.bashrc</w:t>
      </w:r>
    </w:p>
    <w:p w:rsidR="002D28E1" w:rsidRDefault="00032472">
      <w:pPr>
        <w:spacing w:line="276" w:lineRule="auto"/>
      </w:pPr>
      <w:r>
        <w:rPr>
          <w:rStyle w:val="SourceText"/>
          <w:rFonts w:ascii="Calibri Light" w:hAnsi="Calibri Light" w:cs="Calibri Light"/>
          <w:sz w:val="22"/>
          <w:szCs w:val="22"/>
        </w:rPr>
        <w:tab/>
        <w:t xml:space="preserve">(Öffnen mit: </w:t>
      </w:r>
      <w:r>
        <w:rPr>
          <w:rStyle w:val="SourceText"/>
          <w:rFonts w:ascii="Calibri Light" w:hAnsi="Calibri Light" w:cs="Calibri Light"/>
          <w:i/>
          <w:color w:val="4472C4"/>
          <w:sz w:val="22"/>
          <w:szCs w:val="22"/>
        </w:rPr>
        <w:t>sudo nano ~/.bashrc</w:t>
      </w:r>
      <w:r>
        <w:rPr>
          <w:rStyle w:val="SourceText"/>
          <w:rFonts w:ascii="Calibri Light" w:hAnsi="Calibri Light" w:cs="Calibri Light"/>
          <w:i/>
          <w:sz w:val="22"/>
          <w:szCs w:val="22"/>
        </w:rPr>
        <w:t>)</w:t>
      </w:r>
    </w:p>
    <w:p w:rsidR="002D28E1" w:rsidRDefault="002D28E1">
      <w:pPr>
        <w:spacing w:line="276" w:lineRule="auto"/>
        <w:rPr>
          <w:rFonts w:ascii="Calibri Light" w:eastAsia="NSimSun" w:hAnsi="Calibri Light" w:cs="Calibri Light"/>
          <w:i/>
          <w:sz w:val="22"/>
          <w:szCs w:val="22"/>
        </w:rPr>
      </w:pPr>
    </w:p>
    <w:p w:rsidR="002D28E1" w:rsidRDefault="00032472">
      <w:pPr>
        <w:pStyle w:val="PreformattedText"/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>export NVM_DIR="$HOME/.nvm"</w:t>
      </w:r>
    </w:p>
    <w:p w:rsidR="002D28E1" w:rsidRDefault="00032472">
      <w:pPr>
        <w:pStyle w:val="PreformattedText"/>
        <w:spacing w:after="283" w:line="276" w:lineRule="auto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ab/>
        <w:t>[ -s "$NVM_</w:t>
      </w:r>
      <w:r>
        <w:rPr>
          <w:rFonts w:ascii="Calibri Light" w:hAnsi="Calibri Light" w:cs="Calibri Light"/>
          <w:i/>
          <w:color w:val="4472C4"/>
          <w:sz w:val="22"/>
          <w:szCs w:val="22"/>
        </w:rPr>
        <w:t>DIR/nvm.sh" ] &amp;&amp; . "$NVM_DIR/nvm.sh"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In der Konsole node und npm installieren: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>nvm install node</w:t>
      </w:r>
    </w:p>
    <w:p w:rsidR="002D28E1" w:rsidRDefault="00032472">
      <w:pPr>
        <w:spacing w:line="276" w:lineRule="auto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ab/>
        <w:t>nvm install npm</w:t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prüfe installation mit:</w:t>
      </w: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 xml:space="preserve">node --version </w:t>
      </w: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>npm --version</w:t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lastRenderedPageBreak/>
        <w:t>4.</w:t>
      </w:r>
      <w:r>
        <w:rPr>
          <w:rFonts w:ascii="Calibri Light" w:hAnsi="Calibri Light" w:cs="Calibri Light"/>
          <w:sz w:val="22"/>
          <w:szCs w:val="22"/>
        </w:rPr>
        <w:tab/>
        <w:t>Anlegen der Datenbank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Einloggen in den Datenbank-Server mit: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 xml:space="preserve">mysql -u </w:t>
      </w:r>
      <w:r>
        <w:rPr>
          <w:rFonts w:ascii="Calibri Light" w:hAnsi="Calibri Light" w:cs="Calibri Light"/>
          <w:i/>
          <w:color w:val="4472C4"/>
          <w:sz w:val="22"/>
          <w:szCs w:val="22"/>
        </w:rPr>
        <w:t>„adminname“ -p -h localhost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Anschließend das bei der Installation vergebene Passwort eingeben.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  <w:t xml:space="preserve">In der mysql konsole (angezeigt durch </w:t>
      </w:r>
      <w:r>
        <w:rPr>
          <w:rFonts w:ascii="Calibri Light" w:hAnsi="Calibri Light" w:cs="Calibri Light"/>
          <w:i/>
          <w:color w:val="4472C4"/>
          <w:sz w:val="22"/>
          <w:szCs w:val="22"/>
        </w:rPr>
        <w:t>mysql&gt;</w:t>
      </w:r>
      <w:r>
        <w:rPr>
          <w:rFonts w:ascii="Calibri Light" w:hAnsi="Calibri Light" w:cs="Calibri Light"/>
          <w:sz w:val="22"/>
          <w:szCs w:val="22"/>
        </w:rPr>
        <w:t xml:space="preserve"> folgende Befehle eingeben: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>create Database cbm;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>use cbm;</w:t>
      </w:r>
    </w:p>
    <w:p w:rsidR="002D28E1" w:rsidRDefault="00032472">
      <w:pPr>
        <w:spacing w:line="276" w:lineRule="auto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ab/>
        <w:t>create table rooms(room_id int NOT NULL auto_increme</w:t>
      </w:r>
      <w:r>
        <w:rPr>
          <w:rFonts w:ascii="Calibri Light" w:hAnsi="Calibri Light" w:cs="Calibri Light"/>
          <w:i/>
          <w:color w:val="4472C4"/>
          <w:sz w:val="22"/>
          <w:szCs w:val="22"/>
        </w:rPr>
        <w:t>nt,</w:t>
      </w:r>
    </w:p>
    <w:p w:rsidR="002D28E1" w:rsidRDefault="00032472">
      <w:pPr>
        <w:spacing w:line="276" w:lineRule="auto"/>
        <w:ind w:left="709" w:firstLine="709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>name varchar(20) NOT NULL ,PRIMARY KEY(room_id));</w:t>
      </w:r>
    </w:p>
    <w:p w:rsidR="002D28E1" w:rsidRDefault="00032472">
      <w:pPr>
        <w:spacing w:line="276" w:lineRule="auto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ab/>
        <w:t xml:space="preserve">create Table sensors(sensor_id int NOT NULL auto_increment, </w:t>
      </w:r>
    </w:p>
    <w:p w:rsidR="002D28E1" w:rsidRDefault="00032472">
      <w:pPr>
        <w:spacing w:line="276" w:lineRule="auto"/>
        <w:ind w:left="709" w:firstLine="709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>name varchar(20) NOT NULL, type varchar(20) NOT NULL,</w:t>
      </w:r>
    </w:p>
    <w:p w:rsidR="002D28E1" w:rsidRDefault="00032472">
      <w:pPr>
        <w:spacing w:line="276" w:lineRule="auto"/>
        <w:ind w:left="1418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>url varchar(200) NOT NULL, room_id int  NOT NULL, PRIMARY KEY(sensor_id), FOREIGN KEY(</w:t>
      </w:r>
      <w:r>
        <w:rPr>
          <w:rFonts w:ascii="Calibri Light" w:hAnsi="Calibri Light" w:cs="Calibri Light"/>
          <w:i/>
          <w:color w:val="4472C4"/>
          <w:sz w:val="22"/>
          <w:szCs w:val="22"/>
        </w:rPr>
        <w:t>room_id) references rooms(room_id));</w:t>
      </w:r>
    </w:p>
    <w:p w:rsidR="002D28E1" w:rsidRDefault="00032472">
      <w:pPr>
        <w:spacing w:line="276" w:lineRule="auto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ab/>
        <w:t xml:space="preserve">create table sensorvalues(value_id int NOT NULL auto_increment, </w:t>
      </w:r>
    </w:p>
    <w:p w:rsidR="002D28E1" w:rsidRDefault="00032472">
      <w:pPr>
        <w:spacing w:line="276" w:lineRule="auto"/>
        <w:ind w:left="709" w:firstLine="709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>sensor_id int NOT NULL, value int NOT NULL, timest timestamp ,</w:t>
      </w:r>
    </w:p>
    <w:p w:rsidR="002D28E1" w:rsidRDefault="00032472">
      <w:pPr>
        <w:spacing w:line="276" w:lineRule="auto"/>
        <w:ind w:left="709" w:firstLine="709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>PRIMARY KEY(value_id),FOREIGN KEY(sensor_id) references sensors(sensor_id));</w:t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Räume und S</w:t>
      </w:r>
      <w:r>
        <w:rPr>
          <w:rFonts w:ascii="Calibri Light" w:hAnsi="Calibri Light" w:cs="Calibri Light"/>
          <w:sz w:val="22"/>
          <w:szCs w:val="22"/>
        </w:rPr>
        <w:t>ensoren in die Datenbank eintragen: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In der mysql Konsole: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>insert into rooms(name) values(„name“);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Eingabe für jeden Raum wiederholen.</w:t>
      </w:r>
    </w:p>
    <w:p w:rsidR="002D28E1" w:rsidRDefault="002D28E1">
      <w:pPr>
        <w:spacing w:line="276" w:lineRule="auto"/>
        <w:ind w:firstLine="709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Die zugeordneten Ids können nun mit folgender Eingabe angezeigt werden:</w:t>
      </w: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>Select * from rooms;</w:t>
      </w:r>
    </w:p>
    <w:p w:rsidR="002D28E1" w:rsidRDefault="002D28E1">
      <w:pPr>
        <w:spacing w:line="276" w:lineRule="auto"/>
        <w:ind w:firstLine="709"/>
        <w:rPr>
          <w:rFonts w:ascii="Calibri Light" w:hAnsi="Calibri Light" w:cs="Calibri Light"/>
          <w:i/>
          <w:color w:val="4472C4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 xml:space="preserve">Anschließend Sensoren </w:t>
      </w:r>
      <w:r>
        <w:rPr>
          <w:rFonts w:ascii="Calibri Light" w:hAnsi="Calibri Light" w:cs="Calibri Light"/>
          <w:sz w:val="22"/>
          <w:szCs w:val="22"/>
        </w:rPr>
        <w:t>in DB eintragen: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>Insert into sensors(room_id,name,type,url) values(„raum_id“,“name“,“typ“,“url“);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i/>
          <w:color w:val="4472C4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>Id muss richtigem Raum zugeordnet sein.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Name ist frei wählbar.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Typ muss entweder „temp“, „vol“ oder „light“ sein.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In url muss die URL-Adresse eingetragen</w:t>
      </w:r>
      <w:r>
        <w:rPr>
          <w:rFonts w:ascii="Calibri Light" w:hAnsi="Calibri Light" w:cs="Calibri Light"/>
          <w:sz w:val="22"/>
          <w:szCs w:val="22"/>
        </w:rPr>
        <w:t xml:space="preserve"> werden unter der der Sensor erreichbar ist.</w:t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5.</w:t>
      </w:r>
      <w:r>
        <w:rPr>
          <w:rFonts w:ascii="Calibri Light" w:hAnsi="Calibri Light" w:cs="Calibri Light"/>
          <w:sz w:val="22"/>
          <w:szCs w:val="22"/>
        </w:rPr>
        <w:tab/>
        <w:t>Herunterladen und starten des Servers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In leerem Ordner: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 xml:space="preserve">sudo git clone </w:t>
      </w:r>
      <w:hyperlink r:id="rId8" w:history="1">
        <w:r>
          <w:rPr>
            <w:rFonts w:ascii="Calibri Light" w:hAnsi="Calibri Light" w:cs="Calibri Light"/>
            <w:i/>
            <w:color w:val="4472C4"/>
            <w:sz w:val="22"/>
            <w:szCs w:val="22"/>
          </w:rPr>
          <w:t>https://www.github.com/Saueee/cbm2017</w:t>
        </w:r>
      </w:hyperlink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Die Datei mymysql.js öffnen und Admi</w:t>
      </w:r>
      <w:r>
        <w:rPr>
          <w:rFonts w:ascii="Calibri Light" w:hAnsi="Calibri Light" w:cs="Calibri Light"/>
          <w:sz w:val="22"/>
          <w:szCs w:val="22"/>
        </w:rPr>
        <w:t>nname und Passwort des Datenbank-Servers eintragen.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i/>
          <w:color w:val="4472C4"/>
          <w:sz w:val="22"/>
          <w:szCs w:val="22"/>
        </w:rPr>
        <w:t>sudo nano cbm/2017/backend/mymysql.js</w:t>
      </w:r>
      <w:r>
        <w:rPr>
          <w:rFonts w:ascii="Calibri Light" w:hAnsi="Calibri Light" w:cs="Calibri Light"/>
          <w:i/>
          <w:sz w:val="22"/>
          <w:szCs w:val="22"/>
        </w:rPr>
        <w:tab/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Installieren der Abhängigkeiten: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Im Verzeichnis cbm2017/ ausführen:</w:t>
      </w: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 xml:space="preserve">npm install </w:t>
      </w: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lastRenderedPageBreak/>
        <w:tab/>
        <w:t xml:space="preserve">Nun kann der Code gestartet werden: </w:t>
      </w:r>
    </w:p>
    <w:p w:rsidR="002D28E1" w:rsidRDefault="00032472">
      <w:pPr>
        <w:spacing w:line="276" w:lineRule="auto"/>
        <w:ind w:firstLine="709"/>
        <w:rPr>
          <w:rFonts w:ascii="Calibri Light" w:hAnsi="Calibri Light" w:cs="Calibri Light"/>
          <w:i/>
          <w:color w:val="4472C4"/>
          <w:sz w:val="22"/>
          <w:szCs w:val="22"/>
        </w:rPr>
      </w:pPr>
      <w:r>
        <w:rPr>
          <w:rFonts w:ascii="Calibri Light" w:hAnsi="Calibri Light" w:cs="Calibri Light"/>
          <w:i/>
          <w:color w:val="4472C4"/>
          <w:sz w:val="22"/>
          <w:szCs w:val="22"/>
        </w:rPr>
        <w:t>node main.js</w:t>
      </w:r>
    </w:p>
    <w:p w:rsidR="002D28E1" w:rsidRDefault="002D28E1">
      <w:pPr>
        <w:spacing w:line="276" w:lineRule="auto"/>
        <w:ind w:firstLine="709"/>
        <w:rPr>
          <w:rFonts w:ascii="Calibri Light" w:hAnsi="Calibri Light" w:cs="Calibri Light"/>
          <w:i/>
          <w:color w:val="4472C4"/>
          <w:sz w:val="22"/>
          <w:szCs w:val="22"/>
        </w:rPr>
      </w:pPr>
    </w:p>
    <w:p w:rsidR="002D28E1" w:rsidRDefault="00032472">
      <w:pPr>
        <w:spacing w:line="276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>Der Server sollte nun un</w:t>
      </w:r>
      <w:r>
        <w:rPr>
          <w:rFonts w:ascii="Calibri Light" w:hAnsi="Calibri Light" w:cs="Calibri Light"/>
          <w:sz w:val="22"/>
          <w:szCs w:val="22"/>
        </w:rPr>
        <w:t>ter seiner IP-Adresse auf Port 3000 erreichbar sein.</w:t>
      </w:r>
    </w:p>
    <w:p w:rsidR="002D28E1" w:rsidRDefault="00032472">
      <w:pPr>
        <w:spacing w:line="276" w:lineRule="auto"/>
      </w:pPr>
      <w:r>
        <w:rPr>
          <w:rFonts w:ascii="Calibri Light" w:hAnsi="Calibri Light" w:cs="Calibri Light"/>
          <w:sz w:val="22"/>
          <w:szCs w:val="22"/>
        </w:rPr>
        <w:tab/>
        <w:t xml:space="preserve">(anzeigbar durch den Befehl </w:t>
      </w:r>
      <w:r>
        <w:rPr>
          <w:rFonts w:ascii="Calibri Light" w:hAnsi="Calibri Light" w:cs="Calibri Light"/>
          <w:i/>
          <w:color w:val="4472C4"/>
          <w:sz w:val="22"/>
          <w:szCs w:val="22"/>
        </w:rPr>
        <w:t>ifconfig</w:t>
      </w:r>
      <w:r>
        <w:rPr>
          <w:rFonts w:ascii="Calibri Light" w:hAnsi="Calibri Light" w:cs="Calibri Light"/>
          <w:sz w:val="22"/>
          <w:szCs w:val="22"/>
        </w:rPr>
        <w:t>)</w:t>
      </w: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p w:rsidR="002D28E1" w:rsidRDefault="002D28E1">
      <w:pPr>
        <w:spacing w:line="276" w:lineRule="auto"/>
        <w:rPr>
          <w:rFonts w:ascii="Calibri Light" w:hAnsi="Calibri Light" w:cs="Calibri Light"/>
          <w:sz w:val="22"/>
          <w:szCs w:val="22"/>
        </w:rPr>
      </w:pPr>
    </w:p>
    <w:sectPr w:rsidR="002D28E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472" w:rsidRDefault="00032472">
      <w:r>
        <w:separator/>
      </w:r>
    </w:p>
  </w:endnote>
  <w:endnote w:type="continuationSeparator" w:id="0">
    <w:p w:rsidR="00032472" w:rsidRDefault="0003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472" w:rsidRDefault="00032472">
      <w:r>
        <w:rPr>
          <w:color w:val="000000"/>
        </w:rPr>
        <w:separator/>
      </w:r>
    </w:p>
  </w:footnote>
  <w:footnote w:type="continuationSeparator" w:id="0">
    <w:p w:rsidR="00032472" w:rsidRDefault="00032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D28E1"/>
    <w:rsid w:val="00032472"/>
    <w:rsid w:val="002D28E1"/>
    <w:rsid w:val="0058788E"/>
    <w:rsid w:val="00FB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4712D4-1B2B-4F94-9F87-D1A7FC63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Saueee/cbm201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learning/noobs-install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Saueee</dc:creator>
  <cp:lastModifiedBy>Saueee</cp:lastModifiedBy>
  <cp:revision>2</cp:revision>
  <dcterms:created xsi:type="dcterms:W3CDTF">2017-06-21T08:42:00Z</dcterms:created>
  <dcterms:modified xsi:type="dcterms:W3CDTF">2017-06-21T08:42:00Z</dcterms:modified>
</cp:coreProperties>
</file>